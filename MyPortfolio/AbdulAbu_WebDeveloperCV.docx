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14:paraId="1C76642E" w14:textId="77777777" w:rsidTr="00D77A5C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25D2A60" w14:textId="3FA49088" w:rsidR="00692703" w:rsidRPr="00CF1A49" w:rsidRDefault="000F6AFF" w:rsidP="00913946">
            <w:pPr>
              <w:pStyle w:val="Title"/>
            </w:pPr>
            <w:r>
              <w:t xml:space="preserve"> </w:t>
            </w:r>
            <w:r w:rsidR="00F42E99">
              <w:t>Abdul</w:t>
            </w:r>
            <w:r w:rsidR="00692703" w:rsidRPr="00CF1A49">
              <w:t xml:space="preserve"> </w:t>
            </w:r>
            <w:r w:rsidR="00F42E99">
              <w:rPr>
                <w:rStyle w:val="IntenseEmphasis"/>
              </w:rPr>
              <w:t>abu</w:t>
            </w:r>
          </w:p>
          <w:p w14:paraId="69AC9253" w14:textId="4DAED8EB" w:rsidR="00692703" w:rsidRPr="00CF1A49" w:rsidRDefault="009B7E87" w:rsidP="00D624C2">
            <w:pPr>
              <w:pStyle w:val="ContactInfo"/>
            </w:pPr>
            <w:r>
              <w:t>London</w:t>
            </w:r>
            <w:r w:rsidR="00692703" w:rsidRPr="00CF1A49">
              <w:t xml:space="preserve"> </w:t>
            </w:r>
          </w:p>
        </w:tc>
      </w:tr>
      <w:tr w:rsidR="009571D8" w:rsidRPr="00CF1A49" w14:paraId="36AA5DB0" w14:textId="77777777" w:rsidTr="49602052">
        <w:trPr>
          <w:trHeight w:val="2741"/>
        </w:trPr>
        <w:tc>
          <w:tcPr>
            <w:tcW w:w="9360" w:type="dxa"/>
            <w:tcMar>
              <w:top w:w="432" w:type="dxa"/>
            </w:tcMar>
          </w:tcPr>
          <w:p w14:paraId="05BBEB26" w14:textId="2BC7E06A" w:rsidR="001755A8" w:rsidRDefault="00B9673C" w:rsidP="00CA45CA">
            <w:pPr>
              <w:contextualSpacing w:val="0"/>
              <w:jc w:val="both"/>
            </w:pPr>
            <w:r>
              <w:t>Hi, I’m Abdul</w:t>
            </w:r>
            <w:r w:rsidR="00530BE3">
              <w:t>, a</w:t>
            </w:r>
            <w:r w:rsidR="23FA19CE">
              <w:t xml:space="preserve"> </w:t>
            </w:r>
            <w:r w:rsidR="00F06BE6">
              <w:t>Junior Web</w:t>
            </w:r>
            <w:r w:rsidR="23FA19CE">
              <w:t xml:space="preserve"> Developer </w:t>
            </w:r>
            <w:r w:rsidR="003F07AD">
              <w:t xml:space="preserve">with </w:t>
            </w:r>
            <w:r w:rsidR="00B31950">
              <w:t>comfortable</w:t>
            </w:r>
            <w:r w:rsidR="23FA19CE">
              <w:t xml:space="preserve"> knowledge </w:t>
            </w:r>
            <w:r w:rsidR="00F06BE6">
              <w:t xml:space="preserve">to build a web presence from the ground up, from concept, navigation, layout and programming. </w:t>
            </w:r>
            <w:r w:rsidR="00110C56">
              <w:t>Competent at</w:t>
            </w:r>
            <w:r w:rsidR="00F06BE6">
              <w:t xml:space="preserve"> writing well-designed, testable and efficient code using best practices in Web Development</w:t>
            </w:r>
            <w:r w:rsidR="00F06BE6">
              <w:rPr>
                <w:rFonts w:ascii="Roboto" w:hAnsi="Roboto"/>
                <w:shd w:val="clear" w:color="auto" w:fill="FFFFFF"/>
              </w:rPr>
              <w:t>.</w:t>
            </w:r>
          </w:p>
          <w:p w14:paraId="39082B0B" w14:textId="77777777" w:rsidR="00C76D3F" w:rsidRDefault="009013DC" w:rsidP="00C76D3F">
            <w:pPr>
              <w:pStyle w:val="Heading1"/>
              <w:outlineLvl w:val="0"/>
            </w:pPr>
            <w:r>
              <w:t xml:space="preserve">Main </w:t>
            </w:r>
            <w:r w:rsidR="00C76D3F">
              <w:t>SKILLs</w:t>
            </w:r>
            <w:r w:rsidR="00234F60">
              <w:t>:</w:t>
            </w:r>
          </w:p>
          <w:p w14:paraId="296E3AB5" w14:textId="2EAB6FF3" w:rsidR="0056408E" w:rsidRDefault="00234F60" w:rsidP="00C76D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</w:pPr>
            <w:r w:rsidRPr="00234F60">
              <w:rPr>
                <w:rFonts w:asciiTheme="minorHAnsi" w:hAnsiTheme="minorHAnsi" w:cstheme="minorHAnsi"/>
                <w:color w:val="1D824C" w:themeColor="accent1"/>
                <w:sz w:val="26"/>
                <w:szCs w:val="26"/>
              </w:rPr>
              <w:t>Webtools</w:t>
            </w:r>
            <w:r w:rsidRPr="00234F60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  <w:bCs/>
                <w:sz w:val="26"/>
                <w:szCs w:val="26"/>
              </w:rPr>
              <w:softHyphen/>
              <w:t xml:space="preserve"> </w:t>
            </w:r>
            <w:r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TML</w:t>
            </w:r>
            <w:r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, C</w:t>
            </w:r>
            <w:r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SS</w:t>
            </w:r>
            <w:r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, Sass, Java</w:t>
            </w:r>
            <w:r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S</w:t>
            </w:r>
            <w:r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cript, Node.js</w:t>
            </w:r>
            <w:r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</w:rPr>
              <w:t>.</w:t>
            </w:r>
          </w:p>
          <w:p w14:paraId="04EDED04" w14:textId="681B40B2" w:rsidR="00234F60" w:rsidRPr="00234F60" w:rsidRDefault="00234F60" w:rsidP="00C76D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sz w:val="26"/>
                <w:szCs w:val="26"/>
              </w:rPr>
            </w:pPr>
            <w:r w:rsidRPr="00234F60">
              <w:rPr>
                <w:rFonts w:asciiTheme="minorHAnsi" w:hAnsiTheme="minorHAnsi" w:cstheme="minorHAnsi"/>
                <w:color w:val="1D824C" w:themeColor="accent1"/>
                <w:sz w:val="26"/>
                <w:szCs w:val="26"/>
              </w:rPr>
              <w:t>Creative Tools:</w:t>
            </w:r>
            <w:r>
              <w:rPr>
                <w:rFonts w:asciiTheme="minorHAnsi" w:hAnsiTheme="minorHAnsi" w:cstheme="minorHAnsi"/>
                <w:color w:val="1D824C" w:themeColor="accent1"/>
                <w:sz w:val="26"/>
                <w:szCs w:val="26"/>
              </w:rPr>
              <w:t xml:space="preserve"> </w:t>
            </w:r>
            <w:r w:rsidR="0056408E"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>P</w:t>
            </w:r>
            <w:r w:rsidR="0056408E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>hotoshop</w:t>
            </w:r>
            <w:r w:rsidR="0056408E"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 xml:space="preserve">, </w:t>
            </w:r>
            <w:r w:rsidR="0056408E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 xml:space="preserve">3DS MAX, zBrush, </w:t>
            </w:r>
            <w:r w:rsidR="0056408E" w:rsidRPr="00234F60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 xml:space="preserve">illustrator, </w:t>
            </w:r>
            <w:r w:rsidR="0056408E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>Premiere Pro</w:t>
            </w:r>
            <w:r w:rsidR="00E27F29">
              <w:rPr>
                <w:rFonts w:asciiTheme="minorHAnsi" w:hAnsiTheme="minorHAnsi" w:cstheme="minorHAnsi"/>
                <w:b w:val="0"/>
                <w:bCs/>
                <w:caps w:val="0"/>
                <w:sz w:val="22"/>
                <w:szCs w:val="22"/>
                <w:shd w:val="clear" w:color="auto" w:fill="FFFFFF"/>
              </w:rPr>
              <w:t>, XD, Substance Painter, Marmoset Toolbag.</w:t>
            </w:r>
          </w:p>
        </w:tc>
      </w:tr>
    </w:tbl>
    <w:p w14:paraId="40D8FB5C" w14:textId="77777777" w:rsidR="004E01EB" w:rsidRPr="00CF1A49" w:rsidRDefault="00612D5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BEB63D1B050456BA0475E968A34B42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1D0BF1" w:rsidRPr="00CF1A49" w14:paraId="35CA5AA2" w14:textId="77777777" w:rsidTr="7802A61A">
        <w:tc>
          <w:tcPr>
            <w:tcW w:w="9290" w:type="dxa"/>
          </w:tcPr>
          <w:p w14:paraId="5F2FCAC4" w14:textId="4491A2C5" w:rsidR="001D0BF1" w:rsidRPr="00CF1A49" w:rsidRDefault="00F42E99" w:rsidP="001D0BF1">
            <w:pPr>
              <w:pStyle w:val="Heading3"/>
              <w:contextualSpacing w:val="0"/>
              <w:outlineLvl w:val="2"/>
            </w:pPr>
            <w:r>
              <w:t>September 20</w:t>
            </w:r>
            <w:r w:rsidR="009013DC">
              <w:t>21</w:t>
            </w:r>
            <w:r w:rsidR="001D0BF1" w:rsidRPr="00CF1A49">
              <w:t xml:space="preserve"> – </w:t>
            </w:r>
            <w:r>
              <w:t>present</w:t>
            </w:r>
          </w:p>
          <w:p w14:paraId="4782B2F2" w14:textId="3098FB53" w:rsidR="001D0BF1" w:rsidRPr="00CF1A49" w:rsidRDefault="00530BE3" w:rsidP="001D0BF1">
            <w:pPr>
              <w:pStyle w:val="Heading2"/>
              <w:contextualSpacing w:val="0"/>
              <w:outlineLvl w:val="1"/>
            </w:pPr>
            <w:r>
              <w:t>Web development experience</w:t>
            </w:r>
            <w:r w:rsidR="7802A61A">
              <w:t xml:space="preserve">, </w:t>
            </w:r>
          </w:p>
          <w:p w14:paraId="0217B951" w14:textId="1A0B893D" w:rsidR="00530BE3" w:rsidRPr="00A360D9" w:rsidRDefault="00530BE3" w:rsidP="00530BE3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D0D0D" w:themeColor="text1" w:themeTint="F2"/>
                <w:sz w:val="22"/>
                <w:szCs w:val="22"/>
              </w:rPr>
            </w:pPr>
            <w:r w:rsidRPr="00A360D9">
              <w:rPr>
                <w:rStyle w:val="normaltextrun"/>
                <w:rFonts w:ascii="Calibri" w:hAnsi="Calibri" w:cs="Calibri"/>
                <w:color w:val="0D0D0D" w:themeColor="text1" w:themeTint="F2"/>
                <w:sz w:val="22"/>
                <w:szCs w:val="22"/>
              </w:rPr>
              <w:t>Developed the front end for multiple websites using HTML, CSS, SASS, JavaScript and Node.js.</w:t>
            </w:r>
          </w:p>
          <w:p w14:paraId="57670AC6" w14:textId="77777777" w:rsidR="00B9673C" w:rsidRPr="00B9673C" w:rsidRDefault="00B9673C" w:rsidP="00B9673C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595959"/>
                <w:sz w:val="22"/>
                <w:szCs w:val="22"/>
              </w:rPr>
            </w:pPr>
          </w:p>
          <w:p w14:paraId="1BDBECB5" w14:textId="0BFB0FDF" w:rsidR="00B9673C" w:rsidRPr="00CF1A49" w:rsidRDefault="00B9673C" w:rsidP="00B9673C">
            <w:pPr>
              <w:pStyle w:val="Heading3"/>
              <w:contextualSpacing w:val="0"/>
              <w:outlineLvl w:val="2"/>
            </w:pPr>
            <w:r>
              <w:t>September 2018</w:t>
            </w:r>
            <w:r w:rsidRPr="00CF1A49">
              <w:t xml:space="preserve"> – </w:t>
            </w:r>
            <w:r>
              <w:t>present</w:t>
            </w:r>
          </w:p>
          <w:p w14:paraId="5F14AAF4" w14:textId="77777777" w:rsidR="00B9673C" w:rsidRPr="00CF1A49" w:rsidRDefault="00B9673C" w:rsidP="00B9673C">
            <w:pPr>
              <w:pStyle w:val="Heading2"/>
              <w:contextualSpacing w:val="0"/>
              <w:outlineLvl w:val="1"/>
            </w:pPr>
            <w:r>
              <w:t xml:space="preserve">Freelance Character Artist, </w:t>
            </w:r>
          </w:p>
          <w:p w14:paraId="7C17BD69" w14:textId="36EF2C41" w:rsidR="00B9673C" w:rsidRPr="000E6783" w:rsidRDefault="00B9673C" w:rsidP="00B9673C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595959"/>
                <w:sz w:val="22"/>
                <w:szCs w:val="22"/>
              </w:rPr>
            </w:pPr>
            <w:r w:rsidRPr="00A360D9">
              <w:rPr>
                <w:rStyle w:val="normaltextrun"/>
                <w:rFonts w:ascii="Calibri" w:hAnsi="Calibri" w:cs="Calibri"/>
                <w:color w:val="0D0D0D" w:themeColor="text1" w:themeTint="F2"/>
                <w:sz w:val="22"/>
                <w:szCs w:val="22"/>
                <w:lang w:val="en-US"/>
              </w:rPr>
              <w:t>Delivered high – resolution 3D models and final low polygon assets used in marketing for contracted employers.</w:t>
            </w:r>
          </w:p>
        </w:tc>
      </w:tr>
    </w:tbl>
    <w:sdt>
      <w:sdtPr>
        <w:alias w:val="Education:"/>
        <w:tag w:val="Education:"/>
        <w:id w:val="-1908763273"/>
        <w:placeholder>
          <w:docPart w:val="3A477D9ED7AE4690909862A364E05112"/>
        </w:placeholder>
        <w:temporary/>
        <w:showingPlcHdr/>
        <w15:appearance w15:val="hidden"/>
      </w:sdtPr>
      <w:sdtEndPr/>
      <w:sdtContent>
        <w:p w14:paraId="5687C4C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1D0BF1" w:rsidRPr="00CF1A49" w14:paraId="4836C15A" w14:textId="77777777" w:rsidTr="7802A61A">
        <w:tc>
          <w:tcPr>
            <w:tcW w:w="9355" w:type="dxa"/>
          </w:tcPr>
          <w:p w14:paraId="11137779" w14:textId="4F3863A5" w:rsidR="009013DC" w:rsidRPr="00CF1A49" w:rsidRDefault="009013DC" w:rsidP="009013DC">
            <w:pPr>
              <w:pStyle w:val="Heading3"/>
              <w:contextualSpacing w:val="0"/>
              <w:outlineLvl w:val="2"/>
            </w:pPr>
            <w:r>
              <w:t>2021</w:t>
            </w:r>
          </w:p>
          <w:p w14:paraId="32DB13E1" w14:textId="73D287C1" w:rsidR="009013DC" w:rsidRPr="00CF1A49" w:rsidRDefault="761FD2EC" w:rsidP="009013DC">
            <w:pPr>
              <w:pStyle w:val="Heading2"/>
              <w:contextualSpacing w:val="0"/>
              <w:outlineLvl w:val="1"/>
            </w:pPr>
            <w:r>
              <w:t xml:space="preserve">udEMY/ FreeCODECAmp, </w:t>
            </w:r>
            <w:r w:rsidR="0056408E">
              <w:rPr>
                <w:rStyle w:val="SubtleReference"/>
              </w:rPr>
              <w:t xml:space="preserve">Courses include: </w:t>
            </w:r>
          </w:p>
          <w:p w14:paraId="3006739F" w14:textId="77777777" w:rsidR="00110C56" w:rsidRDefault="00110C56" w:rsidP="23FA19C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Complete </w:t>
            </w:r>
            <w:r w:rsidR="23FA19CE" w:rsidRPr="23FA19CE">
              <w:rPr>
                <w:color w:val="000000" w:themeColor="text1"/>
              </w:rPr>
              <w:t>JavaScript</w:t>
            </w:r>
            <w:r>
              <w:rPr>
                <w:color w:val="000000" w:themeColor="text1"/>
              </w:rPr>
              <w:t xml:space="preserve"> ES6 Course</w:t>
            </w:r>
            <w:r w:rsidR="23FA19CE" w:rsidRPr="23FA19CE">
              <w:rPr>
                <w:color w:val="000000" w:themeColor="text1"/>
              </w:rPr>
              <w:t xml:space="preserve">, </w:t>
            </w:r>
          </w:p>
          <w:p w14:paraId="4D5193FA" w14:textId="62FB499C" w:rsidR="009013DC" w:rsidRDefault="003C0922" w:rsidP="23FA19C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Advanced CSS and </w:t>
            </w:r>
            <w:r w:rsidR="00A73557">
              <w:rPr>
                <w:color w:val="000000" w:themeColor="text1"/>
              </w:rPr>
              <w:t>SASS</w:t>
            </w:r>
            <w:r>
              <w:rPr>
                <w:color w:val="000000" w:themeColor="text1"/>
              </w:rPr>
              <w:t xml:space="preserve"> with some </w:t>
            </w:r>
            <w:r w:rsidR="00100DF9">
              <w:rPr>
                <w:color w:val="000000" w:themeColor="text1"/>
              </w:rPr>
              <w:t>Node.js</w:t>
            </w:r>
          </w:p>
          <w:p w14:paraId="5D43D4CA" w14:textId="1000A9F7" w:rsidR="002C1901" w:rsidRPr="009013DC" w:rsidRDefault="002C1901" w:rsidP="23FA19C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 AND CSS3 to build responsive websites</w:t>
            </w:r>
          </w:p>
          <w:p w14:paraId="507EAF18" w14:textId="77777777" w:rsidR="009013DC" w:rsidRDefault="009013DC" w:rsidP="001D0BF1">
            <w:pPr>
              <w:pStyle w:val="Heading3"/>
              <w:contextualSpacing w:val="0"/>
              <w:outlineLvl w:val="2"/>
            </w:pPr>
          </w:p>
          <w:p w14:paraId="3194E7ED" w14:textId="3D6E6DFF" w:rsidR="001D0BF1" w:rsidRPr="00CF1A49" w:rsidRDefault="0078394D" w:rsidP="001D0BF1">
            <w:pPr>
              <w:pStyle w:val="Heading3"/>
              <w:contextualSpacing w:val="0"/>
              <w:outlineLvl w:val="2"/>
            </w:pPr>
            <w:r>
              <w:t>Jun</w:t>
            </w:r>
            <w:r w:rsidR="001D0BF1" w:rsidRPr="00CF1A49">
              <w:t xml:space="preserve"> </w:t>
            </w:r>
            <w:r>
              <w:t>2017</w:t>
            </w:r>
          </w:p>
          <w:p w14:paraId="38923C93" w14:textId="71F31152" w:rsidR="001D0BF1" w:rsidRPr="00CF1A49" w:rsidRDefault="7802A61A" w:rsidP="7802A61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Ba (Hons) Games art, </w:t>
            </w:r>
            <w:r w:rsidRPr="7802A61A">
              <w:rPr>
                <w:rStyle w:val="SubtleReference"/>
              </w:rPr>
              <w:t>University of Northampton</w:t>
            </w:r>
          </w:p>
          <w:p w14:paraId="0E00581C" w14:textId="587920FE" w:rsidR="0078394D" w:rsidRPr="002176F7" w:rsidRDefault="0078394D" w:rsidP="002176F7">
            <w:pPr>
              <w:pStyle w:val="ListParagraph"/>
              <w:numPr>
                <w:ilvl w:val="0"/>
                <w:numId w:val="16"/>
              </w:numPr>
              <w:spacing w:line="259" w:lineRule="auto"/>
              <w:jc w:val="both"/>
              <w:rPr>
                <w:rFonts w:cstheme="minorHAnsi"/>
                <w:color w:val="000000" w:themeColor="text1"/>
              </w:rPr>
            </w:pPr>
            <w:r w:rsidRPr="002176F7">
              <w:rPr>
                <w:rFonts w:cstheme="minorHAnsi"/>
                <w:color w:val="000000" w:themeColor="text1"/>
              </w:rPr>
              <w:t xml:space="preserve">Created 3D models, </w:t>
            </w:r>
            <w:r w:rsidR="00C71506" w:rsidRPr="002176F7">
              <w:rPr>
                <w:rFonts w:cstheme="minorHAnsi"/>
                <w:color w:val="000000" w:themeColor="text1"/>
              </w:rPr>
              <w:t>characters,</w:t>
            </w:r>
            <w:r w:rsidRPr="002176F7">
              <w:rPr>
                <w:rFonts w:cstheme="minorHAnsi"/>
                <w:color w:val="000000" w:themeColor="text1"/>
              </w:rPr>
              <w:t xml:space="preserve"> and environments to reflect a realistic world setting, imported and set up models in Unreal Engine.</w:t>
            </w:r>
          </w:p>
          <w:p w14:paraId="5D2AA632" w14:textId="0BE545E7" w:rsidR="007538DC" w:rsidRPr="0098016A" w:rsidRDefault="00C71506" w:rsidP="0098016A">
            <w:pPr>
              <w:pStyle w:val="ListParagraph"/>
              <w:numPr>
                <w:ilvl w:val="0"/>
                <w:numId w:val="16"/>
              </w:numPr>
              <w:spacing w:line="259" w:lineRule="auto"/>
              <w:jc w:val="both"/>
              <w:rPr>
                <w:rFonts w:cstheme="minorHAnsi"/>
                <w:color w:val="000000" w:themeColor="text1"/>
              </w:rPr>
            </w:pPr>
            <w:r w:rsidRPr="002176F7">
              <w:rPr>
                <w:rFonts w:cstheme="minorHAnsi"/>
                <w:color w:val="000000" w:themeColor="text1"/>
              </w:rPr>
              <w:t>Created a fully playable online game, coded to be playable with different controllers, and across different systems whilst still accessing the same network to play together.</w:t>
            </w:r>
          </w:p>
        </w:tc>
      </w:tr>
      <w:tr w:rsidR="00F61DF9" w:rsidRPr="00CF1A49" w14:paraId="5DB50E03" w14:textId="77777777" w:rsidTr="7802A61A">
        <w:tc>
          <w:tcPr>
            <w:tcW w:w="9355" w:type="dxa"/>
            <w:tcMar>
              <w:top w:w="216" w:type="dxa"/>
            </w:tcMar>
          </w:tcPr>
          <w:p w14:paraId="03909BC9" w14:textId="0A35BF55" w:rsidR="009013DC" w:rsidRDefault="009013DC" w:rsidP="009013DC">
            <w:pPr>
              <w:pStyle w:val="Heading2"/>
              <w:outlineLvl w:val="1"/>
            </w:pPr>
          </w:p>
        </w:tc>
      </w:tr>
    </w:tbl>
    <w:p w14:paraId="200A2688" w14:textId="5F814627" w:rsidR="002C1901" w:rsidRPr="002C1901" w:rsidRDefault="002C1901" w:rsidP="002C1901">
      <w:pPr>
        <w:tabs>
          <w:tab w:val="left" w:pos="2130"/>
        </w:tabs>
      </w:pPr>
    </w:p>
    <w:sectPr w:rsidR="002C1901" w:rsidRPr="002C190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E2C9" w14:textId="77777777" w:rsidR="00745BDA" w:rsidRDefault="00745BDA" w:rsidP="0068194B">
      <w:r>
        <w:separator/>
      </w:r>
    </w:p>
    <w:p w14:paraId="10F41542" w14:textId="77777777" w:rsidR="00745BDA" w:rsidRDefault="00745BDA"/>
    <w:p w14:paraId="7EE04F74" w14:textId="77777777" w:rsidR="00745BDA" w:rsidRDefault="00745BDA"/>
  </w:endnote>
  <w:endnote w:type="continuationSeparator" w:id="0">
    <w:p w14:paraId="1E8B8076" w14:textId="77777777" w:rsidR="00745BDA" w:rsidRDefault="00745BDA" w:rsidP="0068194B">
      <w:r>
        <w:continuationSeparator/>
      </w:r>
    </w:p>
    <w:p w14:paraId="68CC040F" w14:textId="77777777" w:rsidR="00745BDA" w:rsidRDefault="00745BDA"/>
    <w:p w14:paraId="75C4A171" w14:textId="77777777" w:rsidR="00745BDA" w:rsidRDefault="00745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BD7A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119E" w14:textId="77777777" w:rsidR="00745BDA" w:rsidRDefault="00745BDA" w:rsidP="0068194B">
      <w:r>
        <w:separator/>
      </w:r>
    </w:p>
    <w:p w14:paraId="2B159299" w14:textId="77777777" w:rsidR="00745BDA" w:rsidRDefault="00745BDA"/>
    <w:p w14:paraId="75A5B3E6" w14:textId="77777777" w:rsidR="00745BDA" w:rsidRDefault="00745BDA"/>
  </w:footnote>
  <w:footnote w:type="continuationSeparator" w:id="0">
    <w:p w14:paraId="474A361F" w14:textId="77777777" w:rsidR="00745BDA" w:rsidRDefault="00745BDA" w:rsidP="0068194B">
      <w:r>
        <w:continuationSeparator/>
      </w:r>
    </w:p>
    <w:p w14:paraId="050B1F34" w14:textId="77777777" w:rsidR="00745BDA" w:rsidRDefault="00745BDA"/>
    <w:p w14:paraId="16B8BC80" w14:textId="77777777" w:rsidR="00745BDA" w:rsidRDefault="00745B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A83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CE2678" wp14:editId="5DA6B2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31AD9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4E25A6"/>
    <w:multiLevelType w:val="hybridMultilevel"/>
    <w:tmpl w:val="195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C2FFB"/>
    <w:multiLevelType w:val="multilevel"/>
    <w:tmpl w:val="F0B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D4007"/>
    <w:multiLevelType w:val="hybridMultilevel"/>
    <w:tmpl w:val="9148F2AC"/>
    <w:lvl w:ilvl="0" w:tplc="CCBA7C9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 w:tplc="05CCCA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 w:tplc="3392EA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 w:tplc="B8E0F2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48698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D4F67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3CC6E4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29B8D81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8B9EA17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B2600F"/>
    <w:multiLevelType w:val="hybridMultilevel"/>
    <w:tmpl w:val="E144AE72"/>
    <w:lvl w:ilvl="0" w:tplc="E3642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C0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07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AC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2B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5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82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83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C4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73DA8"/>
    <w:multiLevelType w:val="hybridMultilevel"/>
    <w:tmpl w:val="04E88A8A"/>
    <w:lvl w:ilvl="0" w:tplc="E0E42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21"/>
    <w:rsid w:val="000001EF"/>
    <w:rsid w:val="00007322"/>
    <w:rsid w:val="00007728"/>
    <w:rsid w:val="00024584"/>
    <w:rsid w:val="00024730"/>
    <w:rsid w:val="00055D5E"/>
    <w:rsid w:val="00055E95"/>
    <w:rsid w:val="0007021F"/>
    <w:rsid w:val="000B1928"/>
    <w:rsid w:val="000B2BA5"/>
    <w:rsid w:val="000E3EED"/>
    <w:rsid w:val="000E4A03"/>
    <w:rsid w:val="000E6783"/>
    <w:rsid w:val="000F2F8C"/>
    <w:rsid w:val="000F6AFF"/>
    <w:rsid w:val="0010006E"/>
    <w:rsid w:val="00100DF9"/>
    <w:rsid w:val="001045A8"/>
    <w:rsid w:val="00110C56"/>
    <w:rsid w:val="00114A91"/>
    <w:rsid w:val="001427E1"/>
    <w:rsid w:val="0015465E"/>
    <w:rsid w:val="00163668"/>
    <w:rsid w:val="00171566"/>
    <w:rsid w:val="00172E7E"/>
    <w:rsid w:val="00174676"/>
    <w:rsid w:val="001755A8"/>
    <w:rsid w:val="00184014"/>
    <w:rsid w:val="00192008"/>
    <w:rsid w:val="00192061"/>
    <w:rsid w:val="001C0E68"/>
    <w:rsid w:val="001C1E0E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6F7"/>
    <w:rsid w:val="002253B0"/>
    <w:rsid w:val="00234F60"/>
    <w:rsid w:val="00236D54"/>
    <w:rsid w:val="002400D5"/>
    <w:rsid w:val="00241D8C"/>
    <w:rsid w:val="00241FDB"/>
    <w:rsid w:val="00246193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190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E89"/>
    <w:rsid w:val="00366398"/>
    <w:rsid w:val="003A0632"/>
    <w:rsid w:val="003A30E5"/>
    <w:rsid w:val="003A5A4B"/>
    <w:rsid w:val="003A6ADF"/>
    <w:rsid w:val="003B5928"/>
    <w:rsid w:val="003C0922"/>
    <w:rsid w:val="003D380F"/>
    <w:rsid w:val="003E160D"/>
    <w:rsid w:val="003F07AD"/>
    <w:rsid w:val="003F1D5F"/>
    <w:rsid w:val="003F5BCA"/>
    <w:rsid w:val="00405128"/>
    <w:rsid w:val="00405D4E"/>
    <w:rsid w:val="00406CFF"/>
    <w:rsid w:val="00416B25"/>
    <w:rsid w:val="00420592"/>
    <w:rsid w:val="004319E0"/>
    <w:rsid w:val="004342E7"/>
    <w:rsid w:val="00437E8C"/>
    <w:rsid w:val="00440225"/>
    <w:rsid w:val="0044342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BE3"/>
    <w:rsid w:val="0056408E"/>
    <w:rsid w:val="00566A35"/>
    <w:rsid w:val="0056701E"/>
    <w:rsid w:val="005740D7"/>
    <w:rsid w:val="005A0F26"/>
    <w:rsid w:val="005A1B10"/>
    <w:rsid w:val="005A32D5"/>
    <w:rsid w:val="005A6850"/>
    <w:rsid w:val="005B1B1B"/>
    <w:rsid w:val="005C5932"/>
    <w:rsid w:val="005D3CA7"/>
    <w:rsid w:val="005D4CC1"/>
    <w:rsid w:val="005F4B91"/>
    <w:rsid w:val="005F55D2"/>
    <w:rsid w:val="00612D5E"/>
    <w:rsid w:val="0062312F"/>
    <w:rsid w:val="00625F2C"/>
    <w:rsid w:val="006618E9"/>
    <w:rsid w:val="0068194B"/>
    <w:rsid w:val="006825C3"/>
    <w:rsid w:val="006909D4"/>
    <w:rsid w:val="00692703"/>
    <w:rsid w:val="006A1962"/>
    <w:rsid w:val="006B5D48"/>
    <w:rsid w:val="006B7D7B"/>
    <w:rsid w:val="006C1A5E"/>
    <w:rsid w:val="006C6427"/>
    <w:rsid w:val="006E1507"/>
    <w:rsid w:val="00712D8B"/>
    <w:rsid w:val="007273B7"/>
    <w:rsid w:val="00733347"/>
    <w:rsid w:val="00733E0A"/>
    <w:rsid w:val="0074403D"/>
    <w:rsid w:val="00745BDA"/>
    <w:rsid w:val="00746D44"/>
    <w:rsid w:val="007538DC"/>
    <w:rsid w:val="00757803"/>
    <w:rsid w:val="0078394D"/>
    <w:rsid w:val="00786E2A"/>
    <w:rsid w:val="0079206B"/>
    <w:rsid w:val="00796076"/>
    <w:rsid w:val="007C0566"/>
    <w:rsid w:val="007C606B"/>
    <w:rsid w:val="007E6A61"/>
    <w:rsid w:val="00801140"/>
    <w:rsid w:val="00803404"/>
    <w:rsid w:val="008051FB"/>
    <w:rsid w:val="00834955"/>
    <w:rsid w:val="00855B59"/>
    <w:rsid w:val="00860461"/>
    <w:rsid w:val="0086487C"/>
    <w:rsid w:val="00870B20"/>
    <w:rsid w:val="008829F8"/>
    <w:rsid w:val="00885897"/>
    <w:rsid w:val="008A6538"/>
    <w:rsid w:val="008B2990"/>
    <w:rsid w:val="008C7056"/>
    <w:rsid w:val="008F3547"/>
    <w:rsid w:val="008F3B14"/>
    <w:rsid w:val="008F6353"/>
    <w:rsid w:val="008F7353"/>
    <w:rsid w:val="009013DC"/>
    <w:rsid w:val="00901899"/>
    <w:rsid w:val="0090344B"/>
    <w:rsid w:val="00905715"/>
    <w:rsid w:val="0091321E"/>
    <w:rsid w:val="00913946"/>
    <w:rsid w:val="0092726B"/>
    <w:rsid w:val="009361BA"/>
    <w:rsid w:val="00943B96"/>
    <w:rsid w:val="00944F78"/>
    <w:rsid w:val="009510E7"/>
    <w:rsid w:val="00952C89"/>
    <w:rsid w:val="009571D8"/>
    <w:rsid w:val="009650EA"/>
    <w:rsid w:val="0097790C"/>
    <w:rsid w:val="0098016A"/>
    <w:rsid w:val="0098506E"/>
    <w:rsid w:val="009A44CE"/>
    <w:rsid w:val="009A51EA"/>
    <w:rsid w:val="009B7E87"/>
    <w:rsid w:val="009C4DFC"/>
    <w:rsid w:val="009D44F8"/>
    <w:rsid w:val="009E1FE8"/>
    <w:rsid w:val="009E3160"/>
    <w:rsid w:val="009F220C"/>
    <w:rsid w:val="009F3B05"/>
    <w:rsid w:val="009F4931"/>
    <w:rsid w:val="009F6BCE"/>
    <w:rsid w:val="00A116F9"/>
    <w:rsid w:val="00A14534"/>
    <w:rsid w:val="00A16DAA"/>
    <w:rsid w:val="00A24162"/>
    <w:rsid w:val="00A25023"/>
    <w:rsid w:val="00A270EA"/>
    <w:rsid w:val="00A34BA2"/>
    <w:rsid w:val="00A360D9"/>
    <w:rsid w:val="00A36F27"/>
    <w:rsid w:val="00A42E32"/>
    <w:rsid w:val="00A46E63"/>
    <w:rsid w:val="00A51DC5"/>
    <w:rsid w:val="00A53DE1"/>
    <w:rsid w:val="00A615E1"/>
    <w:rsid w:val="00A73557"/>
    <w:rsid w:val="00A755E8"/>
    <w:rsid w:val="00A93A5D"/>
    <w:rsid w:val="00AB3041"/>
    <w:rsid w:val="00AB32F8"/>
    <w:rsid w:val="00AB610B"/>
    <w:rsid w:val="00AC786B"/>
    <w:rsid w:val="00AD360E"/>
    <w:rsid w:val="00AD40FB"/>
    <w:rsid w:val="00AD782D"/>
    <w:rsid w:val="00AE7650"/>
    <w:rsid w:val="00B10EBE"/>
    <w:rsid w:val="00B236F1"/>
    <w:rsid w:val="00B31950"/>
    <w:rsid w:val="00B50F99"/>
    <w:rsid w:val="00B51D1B"/>
    <w:rsid w:val="00B53586"/>
    <w:rsid w:val="00B540F4"/>
    <w:rsid w:val="00B60FD0"/>
    <w:rsid w:val="00B622DF"/>
    <w:rsid w:val="00B6332A"/>
    <w:rsid w:val="00B81760"/>
    <w:rsid w:val="00B8494C"/>
    <w:rsid w:val="00B9673C"/>
    <w:rsid w:val="00BA0F41"/>
    <w:rsid w:val="00BA1546"/>
    <w:rsid w:val="00BB4E51"/>
    <w:rsid w:val="00BD431F"/>
    <w:rsid w:val="00BE423E"/>
    <w:rsid w:val="00BF61AC"/>
    <w:rsid w:val="00C33FE7"/>
    <w:rsid w:val="00C47FA6"/>
    <w:rsid w:val="00C57FC6"/>
    <w:rsid w:val="00C66A7D"/>
    <w:rsid w:val="00C71506"/>
    <w:rsid w:val="00C76D3F"/>
    <w:rsid w:val="00C779DA"/>
    <w:rsid w:val="00C814F7"/>
    <w:rsid w:val="00CA45CA"/>
    <w:rsid w:val="00CA4B4D"/>
    <w:rsid w:val="00CB0C2D"/>
    <w:rsid w:val="00CB35C3"/>
    <w:rsid w:val="00CD323D"/>
    <w:rsid w:val="00CE4030"/>
    <w:rsid w:val="00CE64B3"/>
    <w:rsid w:val="00CF1A49"/>
    <w:rsid w:val="00D0630C"/>
    <w:rsid w:val="00D243A9"/>
    <w:rsid w:val="00D243BD"/>
    <w:rsid w:val="00D305E5"/>
    <w:rsid w:val="00D37CD3"/>
    <w:rsid w:val="00D624C2"/>
    <w:rsid w:val="00D64502"/>
    <w:rsid w:val="00D66A52"/>
    <w:rsid w:val="00D66EFA"/>
    <w:rsid w:val="00D72A2D"/>
    <w:rsid w:val="00D77A5C"/>
    <w:rsid w:val="00D9521A"/>
    <w:rsid w:val="00DA3914"/>
    <w:rsid w:val="00DA59AA"/>
    <w:rsid w:val="00DB6915"/>
    <w:rsid w:val="00DB6D23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E06"/>
    <w:rsid w:val="00E06421"/>
    <w:rsid w:val="00E14498"/>
    <w:rsid w:val="00E2397A"/>
    <w:rsid w:val="00E254DB"/>
    <w:rsid w:val="00E27F29"/>
    <w:rsid w:val="00E300FC"/>
    <w:rsid w:val="00E362DB"/>
    <w:rsid w:val="00E5632B"/>
    <w:rsid w:val="00E63DA0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6BE6"/>
    <w:rsid w:val="00F130DD"/>
    <w:rsid w:val="00F14C43"/>
    <w:rsid w:val="00F21DBF"/>
    <w:rsid w:val="00F24884"/>
    <w:rsid w:val="00F42E99"/>
    <w:rsid w:val="00F476C4"/>
    <w:rsid w:val="00F61DF9"/>
    <w:rsid w:val="00F76A8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EEA27BD"/>
    <w:rsid w:val="23FA19CE"/>
    <w:rsid w:val="33F70BAF"/>
    <w:rsid w:val="38533E0A"/>
    <w:rsid w:val="49602052"/>
    <w:rsid w:val="74B346F9"/>
    <w:rsid w:val="761FD2EC"/>
    <w:rsid w:val="7802A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099B2"/>
  <w15:docId w15:val="{7DC944D7-3C4E-43D9-9373-A5D4A08D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aragraph">
    <w:name w:val="paragraph"/>
    <w:basedOn w:val="Normal"/>
    <w:rsid w:val="009013D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013DC"/>
  </w:style>
  <w:style w:type="character" w:customStyle="1" w:styleId="eop">
    <w:name w:val="eop"/>
    <w:basedOn w:val="DefaultParagraphFont"/>
    <w:rsid w:val="0090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bu\AppData\Local\Microsoft\Office\16.0\DTS\en-US%7bF93214BD-3B9C-4DBD-8EFB-7BA9773A9132%7d\%7bC8DA3DBB-5E37-43E0-A8CB-D207A9D5D1C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EB63D1B050456BA0475E968A34B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7CC68-8101-4A33-BE63-25977B675770}"/>
      </w:docPartPr>
      <w:docPartBody>
        <w:p w:rsidR="00B22C83" w:rsidRDefault="00672C3E">
          <w:pPr>
            <w:pStyle w:val="3BEB63D1B050456BA0475E968A34B42C"/>
          </w:pPr>
          <w:r w:rsidRPr="00CF1A49">
            <w:t>Experience</w:t>
          </w:r>
        </w:p>
      </w:docPartBody>
    </w:docPart>
    <w:docPart>
      <w:docPartPr>
        <w:name w:val="3A477D9ED7AE4690909862A364E0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4D9F8-1931-447A-9F2E-2EA198835D4A}"/>
      </w:docPartPr>
      <w:docPartBody>
        <w:p w:rsidR="00B22C83" w:rsidRDefault="00672C3E">
          <w:pPr>
            <w:pStyle w:val="3A477D9ED7AE4690909862A364E0511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3E"/>
    <w:rsid w:val="00076834"/>
    <w:rsid w:val="00131831"/>
    <w:rsid w:val="0018229F"/>
    <w:rsid w:val="002B4DCA"/>
    <w:rsid w:val="002B66C7"/>
    <w:rsid w:val="003B3281"/>
    <w:rsid w:val="00443116"/>
    <w:rsid w:val="00483656"/>
    <w:rsid w:val="00672C3E"/>
    <w:rsid w:val="007225AA"/>
    <w:rsid w:val="009B48D2"/>
    <w:rsid w:val="00A95517"/>
    <w:rsid w:val="00B22C83"/>
    <w:rsid w:val="00BE4143"/>
    <w:rsid w:val="00C468B8"/>
    <w:rsid w:val="00D1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BEB63D1B050456BA0475E968A34B42C">
    <w:name w:val="3BEB63D1B050456BA0475E968A34B42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A477D9ED7AE4690909862A364E05112">
    <w:name w:val="3A477D9ED7AE4690909862A364E0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{C8DA3DBB-5E37-43E0-A8CB-D207A9D5D1C2}tf16402488_win32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Abu</dc:creator>
  <cp:keywords/>
  <dc:description/>
  <cp:lastModifiedBy>Abdul Abu</cp:lastModifiedBy>
  <cp:revision>2</cp:revision>
  <cp:lastPrinted>2022-02-19T00:43:00Z</cp:lastPrinted>
  <dcterms:created xsi:type="dcterms:W3CDTF">2022-03-01T11:30:00Z</dcterms:created>
  <dcterms:modified xsi:type="dcterms:W3CDTF">2022-03-01T11:30:00Z</dcterms:modified>
  <cp:category/>
</cp:coreProperties>
</file>